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E8" w:rsidRDefault="004213E8" w:rsidP="00CA4E4C">
      <w:pPr>
        <w:jc w:val="center"/>
        <w:rPr>
          <w:b/>
          <w:u w:val="single"/>
        </w:rPr>
      </w:pPr>
    </w:p>
    <w:p w:rsidR="004213E8" w:rsidRDefault="004213E8" w:rsidP="00CA4E4C">
      <w:pPr>
        <w:jc w:val="center"/>
        <w:rPr>
          <w:b/>
          <w:u w:val="single"/>
        </w:rPr>
      </w:pPr>
    </w:p>
    <w:p w:rsidR="004213E8" w:rsidRDefault="004213E8" w:rsidP="00CA4E4C">
      <w:pPr>
        <w:jc w:val="center"/>
        <w:rPr>
          <w:b/>
          <w:u w:val="single"/>
        </w:rPr>
      </w:pPr>
    </w:p>
    <w:p w:rsidR="00621DCC" w:rsidRDefault="00CA4E4C" w:rsidP="00CA4E4C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NES Controller</w:t>
      </w:r>
    </w:p>
    <w:p w:rsidR="009E0D83" w:rsidRDefault="00CA4E4C" w:rsidP="00CA4E4C">
      <w:r>
        <w:tab/>
        <w:t xml:space="preserve">The Nintendo Entertainment System’s (NES) video game controller was selected as the input device in which the user will be able to control their respective player with. The controller uses a shift register to serially communicate which button on the controller was pressed if any. </w:t>
      </w:r>
      <w:r w:rsidR="009E0D83">
        <w:t>The controller requires 5 wires to operate, they are as follows:</w:t>
      </w:r>
    </w:p>
    <w:p w:rsidR="009E0D83" w:rsidRDefault="009E0D83" w:rsidP="00CA4E4C">
      <w:r>
        <w:t>Power: This is a 3.3 Volt wire that is used to power the controller.</w:t>
      </w:r>
    </w:p>
    <w:p w:rsidR="009E0D83" w:rsidRDefault="009E0D83" w:rsidP="00CA4E4C">
      <w:r>
        <w:t>Ground: This is wire is the common ground between the Nexys 3 and the controller</w:t>
      </w:r>
    </w:p>
    <w:p w:rsidR="009E0D83" w:rsidRDefault="009E0D83" w:rsidP="00CA4E4C">
      <w:r>
        <w:t>Data: A one wire line that is used to transmit the data from the controller.</w:t>
      </w:r>
    </w:p>
    <w:p w:rsidR="009E0D83" w:rsidRDefault="009E0D83" w:rsidP="00CA4E4C">
      <w:r>
        <w:t>Latch: A one wire line that sends out a 60 Hz pulse to initiate the data transfer from the controller.</w:t>
      </w:r>
    </w:p>
    <w:p w:rsidR="009E0D83" w:rsidRDefault="009E0D83" w:rsidP="00CA4E4C">
      <w:r>
        <w:t>Pulse: A one wire line that is used to capture the data from the controller.</w:t>
      </w:r>
    </w:p>
    <w:p w:rsidR="009E0D83" w:rsidRDefault="00CA4E4C" w:rsidP="00091E60">
      <w:pPr>
        <w:ind w:firstLine="720"/>
      </w:pPr>
      <w:r>
        <w:t xml:space="preserve">The controller runs off of a 60 Hz </w:t>
      </w:r>
      <w:r w:rsidR="00D225FB">
        <w:t xml:space="preserve">latch </w:t>
      </w:r>
      <w:r>
        <w:t xml:space="preserve">pulse that initiates the shifting of </w:t>
      </w:r>
      <w:r w:rsidR="00091E60">
        <w:t xml:space="preserve">the </w:t>
      </w:r>
      <w:r>
        <w:t>8 bits of information that correspond to the 8 buttons on the controller.</w:t>
      </w:r>
      <w:r w:rsidR="009E0D83">
        <w:t xml:space="preserve"> The latch pulse lasts for 12 μs, once completed the data for button A is captured on the negative edge of the lat</w:t>
      </w:r>
      <w:r w:rsidR="00C06136">
        <w:t>ch.</w:t>
      </w:r>
      <w:r w:rsidR="009E0D83">
        <w:t xml:space="preserve"> 6 μs later the pulse line gets pulled low, and begins to toggle ever 6 μs. </w:t>
      </w:r>
      <w:r w:rsidR="00091E60">
        <w:t>Each time the</w:t>
      </w:r>
      <w:r w:rsidR="009E0D83">
        <w:t xml:space="preserve"> pulse line is pulled low, the data corresponding to each button is latched within an output register.</w:t>
      </w:r>
      <w:r w:rsidR="00091E60">
        <w:t xml:space="preserve"> Once the data transfer is complete, the pulse line is set high until the process repeats.</w:t>
      </w:r>
      <w:r w:rsidR="009E0D83">
        <w:t xml:space="preserve"> </w:t>
      </w:r>
      <w:r w:rsidR="00091E60">
        <w:t>The following figure displays the timing diagram used for the NES controller.</w:t>
      </w:r>
    </w:p>
    <w:p w:rsidR="00091E60" w:rsidRDefault="00DE1D7A" w:rsidP="00091E60">
      <w:pPr>
        <w:ind w:firstLine="720"/>
        <w:jc w:val="center"/>
      </w:pPr>
      <w:r w:rsidRPr="00DE1D7A">
        <w:rPr>
          <w:noProof/>
        </w:rPr>
        <w:drawing>
          <wp:inline distT="0" distB="0" distL="0" distR="0">
            <wp:extent cx="3987800" cy="94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FB" w:rsidRDefault="00D225FB" w:rsidP="00091E60">
      <w:pPr>
        <w:ind w:firstLine="720"/>
      </w:pPr>
      <w:r>
        <w:t xml:space="preserve"> The buttons on the controller are active low, therefore if a button has been pressed its corresponding bit will be 0</w:t>
      </w:r>
      <w:r w:rsidR="00091E60">
        <w:t xml:space="preserve"> when it is shifted out</w:t>
      </w:r>
      <w:r>
        <w:t>, else it will be a 1. In the code however when the information is latched from the controller it is inverted to make the code clearer to implement.</w:t>
      </w:r>
      <w:r w:rsidR="00C06136">
        <w:t xml:space="preserve"> </w:t>
      </w:r>
    </w:p>
    <w:p w:rsidR="00D225FB" w:rsidRDefault="00D225FB" w:rsidP="00CA4E4C">
      <w:r>
        <w:tab/>
      </w:r>
      <w:r w:rsidR="00C06136">
        <w:t>The controller logic was implemented using an implicit finite state machine</w:t>
      </w:r>
      <w:r w:rsidR="001F0ED0">
        <w:t xml:space="preserve"> based on the count</w:t>
      </w:r>
      <w:r w:rsidR="00C06136">
        <w:t xml:space="preserve"> that was used to control the output’s based upon a counter because the Nexys 3 runs off of a 100 MHz clock, the counter was necessary to be able to control the timing requirements needed for successful operation.</w:t>
      </w:r>
      <w:r w:rsidR="00753468">
        <w:t xml:space="preserve"> If a reset is encountered, the count is reset to 0, and the latch and pulse lines are set to low </w:t>
      </w:r>
      <w:r w:rsidR="00753468">
        <w:lastRenderedPageBreak/>
        <w:t>and high respectively.</w:t>
      </w:r>
      <w:r w:rsidR="00C06136">
        <w:t xml:space="preserve"> The counter counts from 0 to 1666667 which gives the latch pulse the ability to occur at a 60 Hz rate. Important counts</w:t>
      </w:r>
      <w:r w:rsidR="0060490C">
        <w:t xml:space="preserve"> for the latch and pulse lines</w:t>
      </w:r>
      <w:r w:rsidR="00C06136">
        <w:t xml:space="preserve"> are in the following ranges:</w:t>
      </w:r>
    </w:p>
    <w:p w:rsidR="00C06136" w:rsidRDefault="00C06136" w:rsidP="00CA4E4C">
      <w:r>
        <w:t>0-1200: In this range the latch pulse will be high, this range gives the latch’s duration of 12 μs</w:t>
      </w:r>
      <w:r w:rsidR="0060490C">
        <w:t>. After the count reaches 1200 the latch line is pulled low, and is kept low until the counter resets.</w:t>
      </w:r>
    </w:p>
    <w:p w:rsidR="00C06136" w:rsidRDefault="00C06136" w:rsidP="00CA4E4C">
      <w:r>
        <w:t xml:space="preserve">1800: </w:t>
      </w:r>
      <w:r w:rsidR="0060490C">
        <w:t>At this point the pulse line begins to toggle every 6 μs, each time the pulse line is pulled low, data is captured.</w:t>
      </w:r>
    </w:p>
    <w:p w:rsidR="0060490C" w:rsidRDefault="001F0ED0" w:rsidP="00CA4E4C">
      <w:r>
        <w:t>10201</w:t>
      </w:r>
      <w:r w:rsidR="0060490C">
        <w:t>-1666667: In this range the pulse line is pulled high, and the latch line is kept low as required once the data transfer is complete.</w:t>
      </w:r>
    </w:p>
    <w:p w:rsidR="0060490C" w:rsidRDefault="00DE1D7A" w:rsidP="00CA4E4C">
      <w:r>
        <w:t>Important count ranges</w:t>
      </w:r>
      <w:r w:rsidR="0060490C">
        <w:t xml:space="preserve"> for the data capture are as follows:</w:t>
      </w:r>
    </w:p>
    <w:p w:rsidR="0060490C" w:rsidRDefault="0060490C" w:rsidP="00CA4E4C">
      <w:r>
        <w:t>1200</w:t>
      </w:r>
      <w:r w:rsidR="00DE1D7A">
        <w:t>-1800</w:t>
      </w:r>
      <w:r>
        <w:t>: The data for button A is captured and stored in the 7</w:t>
      </w:r>
      <w:r w:rsidRPr="0060490C">
        <w:rPr>
          <w:vertAlign w:val="superscript"/>
        </w:rPr>
        <w:t>th</w:t>
      </w:r>
      <w:r>
        <w:t xml:space="preserve"> position in the array containing the information about which button had been pressed</w:t>
      </w:r>
    </w:p>
    <w:p w:rsidR="0060490C" w:rsidRDefault="00DE1D7A" w:rsidP="00CA4E4C">
      <w:r>
        <w:t>2400-3000</w:t>
      </w:r>
      <w:r w:rsidR="0060490C">
        <w:t>: The data for button B is captured and stored in the 6</w:t>
      </w:r>
      <w:r w:rsidR="0060490C" w:rsidRPr="0060490C">
        <w:rPr>
          <w:vertAlign w:val="superscript"/>
        </w:rPr>
        <w:t>th</w:t>
      </w:r>
      <w:r w:rsidR="0060490C">
        <w:t xml:space="preserve"> position in the array containing the information about which button had been pressed</w:t>
      </w:r>
    </w:p>
    <w:p w:rsidR="0060490C" w:rsidRDefault="00DE1D7A" w:rsidP="00CA4E4C">
      <w:r>
        <w:t>3600-4200</w:t>
      </w:r>
      <w:r w:rsidR="0060490C">
        <w:t>:</w:t>
      </w:r>
      <w:r w:rsidR="0060490C" w:rsidRPr="0060490C">
        <w:t xml:space="preserve"> </w:t>
      </w:r>
      <w:r w:rsidR="0060490C">
        <w:t>The data for button SELECT is captured and stored in the 5</w:t>
      </w:r>
      <w:r w:rsidR="0060490C">
        <w:rPr>
          <w:vertAlign w:val="superscript"/>
        </w:rPr>
        <w:t>5</w:t>
      </w:r>
      <w:r w:rsidR="0060490C" w:rsidRPr="0060490C">
        <w:rPr>
          <w:vertAlign w:val="superscript"/>
        </w:rPr>
        <w:t>h</w:t>
      </w:r>
      <w:r w:rsidR="0060490C">
        <w:t xml:space="preserve"> position in the array containing the information about which button had been pressed</w:t>
      </w:r>
    </w:p>
    <w:p w:rsidR="0060490C" w:rsidRDefault="00DE1D7A" w:rsidP="00CA4E4C">
      <w:r>
        <w:t>4800-5400</w:t>
      </w:r>
      <w:r w:rsidR="0060490C">
        <w:t>: The data for button START is captured and stored in the 4</w:t>
      </w:r>
      <w:r w:rsidR="0060490C" w:rsidRPr="0060490C">
        <w:rPr>
          <w:vertAlign w:val="superscript"/>
        </w:rPr>
        <w:t>th</w:t>
      </w:r>
      <w:r w:rsidR="0060490C">
        <w:t xml:space="preserve"> position in the array containing the information about which button had been pressed</w:t>
      </w:r>
    </w:p>
    <w:p w:rsidR="0060490C" w:rsidRDefault="00DE1D7A" w:rsidP="00CA4E4C">
      <w:r>
        <w:t>6000-6600</w:t>
      </w:r>
      <w:r w:rsidR="0060490C">
        <w:t>: The data for button UP on the D-pad is captured and stored in the 3</w:t>
      </w:r>
      <w:r w:rsidR="0060490C" w:rsidRPr="0060490C">
        <w:rPr>
          <w:vertAlign w:val="superscript"/>
        </w:rPr>
        <w:t>rd</w:t>
      </w:r>
      <w:r w:rsidR="0060490C">
        <w:t xml:space="preserve"> position in the array containing the information about which button had been pressed</w:t>
      </w:r>
    </w:p>
    <w:p w:rsidR="0060490C" w:rsidRDefault="00DE1D7A" w:rsidP="00CA4E4C">
      <w:r>
        <w:t>7200-7800</w:t>
      </w:r>
      <w:r w:rsidR="0060490C">
        <w:t>: The data for button DOWN on the D-pad is captured and stored in the 2</w:t>
      </w:r>
      <w:r w:rsidR="0060490C">
        <w:rPr>
          <w:vertAlign w:val="superscript"/>
        </w:rPr>
        <w:t>nd</w:t>
      </w:r>
      <w:r w:rsidR="0060490C">
        <w:t xml:space="preserve"> position in the array containing the information about which button had been pressed</w:t>
      </w:r>
    </w:p>
    <w:p w:rsidR="0060490C" w:rsidRDefault="00DE1D7A" w:rsidP="00CA4E4C">
      <w:r>
        <w:t>8400-9000</w:t>
      </w:r>
      <w:r w:rsidR="0060490C">
        <w:t>:</w:t>
      </w:r>
      <w:r w:rsidR="0060490C" w:rsidRPr="0060490C">
        <w:t xml:space="preserve"> </w:t>
      </w:r>
      <w:r w:rsidR="0060490C">
        <w:t>The data for button LEFT on the D-pad is captured and stored in the 1</w:t>
      </w:r>
      <w:r w:rsidR="0060490C" w:rsidRPr="0060490C">
        <w:rPr>
          <w:vertAlign w:val="superscript"/>
        </w:rPr>
        <w:t>st</w:t>
      </w:r>
      <w:r w:rsidR="0060490C">
        <w:t xml:space="preserve"> position in the array containing the information about which button had been pressed</w:t>
      </w:r>
    </w:p>
    <w:p w:rsidR="0060490C" w:rsidRDefault="00DE1D7A" w:rsidP="00CA4E4C">
      <w:r>
        <w:t>9600-10200</w:t>
      </w:r>
      <w:r w:rsidR="0060490C">
        <w:t>: The data for button RIGHT on the D-pad is captured and stored in the 0</w:t>
      </w:r>
      <w:r w:rsidR="0060490C" w:rsidRPr="0060490C">
        <w:rPr>
          <w:vertAlign w:val="superscript"/>
        </w:rPr>
        <w:t>th</w:t>
      </w:r>
      <w:r w:rsidR="0060490C">
        <w:t xml:space="preserve"> position in the array containing the information about which button had been pressed</w:t>
      </w:r>
    </w:p>
    <w:p w:rsidR="00116F27" w:rsidRDefault="00116F27" w:rsidP="00CA4E4C">
      <w:r>
        <w:t>Waveforms:</w:t>
      </w:r>
    </w:p>
    <w:p w:rsidR="00116F27" w:rsidRDefault="00116F27" w:rsidP="00116F27">
      <w:pPr>
        <w:keepNext/>
      </w:pPr>
      <w:r w:rsidRPr="00116F27">
        <w:rPr>
          <w:noProof/>
        </w:rPr>
        <w:lastRenderedPageBreak/>
        <w:drawing>
          <wp:inline distT="0" distB="0" distL="0" distR="0" wp14:anchorId="1F49F56D" wp14:editId="73591336">
            <wp:extent cx="5943600" cy="1634856"/>
            <wp:effectExtent l="0" t="0" r="0" b="3810"/>
            <wp:docPr id="3" name="Picture 3" descr="C:\Users\Travis\Documents\School\Fall 2014\ECE 3710\NES\Controller data 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School\Fall 2014\ECE 3710\NES\Controller data 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F27" w:rsidRPr="00CA4E4C" w:rsidRDefault="00116F27" w:rsidP="00116F2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Captured Waveform from the Test Bench Simulation for the NES Controller.</w:t>
      </w:r>
    </w:p>
    <w:sectPr w:rsidR="00116F27" w:rsidRPr="00CA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7A"/>
    <w:rsid w:val="00091E60"/>
    <w:rsid w:val="00116F27"/>
    <w:rsid w:val="001F0ED0"/>
    <w:rsid w:val="004213E8"/>
    <w:rsid w:val="0060490C"/>
    <w:rsid w:val="00621DCC"/>
    <w:rsid w:val="00753468"/>
    <w:rsid w:val="009E0D83"/>
    <w:rsid w:val="00C06136"/>
    <w:rsid w:val="00CA4E4C"/>
    <w:rsid w:val="00D225FB"/>
    <w:rsid w:val="00DE1D7A"/>
    <w:rsid w:val="00D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2C0E26-8CF6-451B-9524-98E87055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6F2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vis\Documents\School\Fall%202014\ECE%203710\NES\Documentation_Controll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Documentation_Controller</Template>
  <TotalTime>19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4</cp:revision>
  <dcterms:created xsi:type="dcterms:W3CDTF">2014-11-10T20:38:00Z</dcterms:created>
  <dcterms:modified xsi:type="dcterms:W3CDTF">2014-11-10T20:57:00Z</dcterms:modified>
</cp:coreProperties>
</file>